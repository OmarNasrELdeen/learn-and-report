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88"/>
        <w:gridCol w:w="288"/>
        <w:gridCol w:w="8424"/>
      </w:tblGrid>
      <w:tr w:rsidR="002227AA" w:rsidRPr="00FE39B9" w:rsidTr="00D639A3">
        <w:trPr>
          <w:trHeight w:val="668"/>
        </w:trPr>
        <w:tc>
          <w:tcPr>
            <w:tcW w:w="2088" w:type="dxa"/>
            <w:tcBorders>
              <w:bottom w:val="thinThickLargeGap" w:sz="2" w:space="0" w:color="787777"/>
            </w:tcBorders>
            <w:vAlign w:val="bottom"/>
          </w:tcPr>
          <w:p w:rsidR="002227AA" w:rsidRPr="00FE39B9" w:rsidRDefault="002D6018" w:rsidP="00FE39B9">
            <w:pPr>
              <w:pStyle w:val="Date"/>
              <w:widowControl w:val="0"/>
              <w:spacing w:after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Date"/>
                <w:tag w:val=""/>
                <w:id w:val="1592654403"/>
                <w:placeholder>
                  <w:docPart w:val="B54CECE5972F4CBE90890441CB0BBAF3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MM.d.yyyy"/>
                  <w:lid w:val="en-US"/>
                  <w:storeMappedDataAs w:val="dateTime"/>
                  <w:calendar w:val="gregorian"/>
                </w:date>
              </w:sdtPr>
              <w:sdtContent>
                <w:r w:rsidR="00B80B84" w:rsidRPr="00FE39B9">
                  <w:rPr>
                    <w:rFonts w:ascii="Arial" w:hAnsi="Arial" w:cs="Arial"/>
                    <w:color w:val="787777"/>
                  </w:rPr>
                  <w:t>[Date]</w:t>
                </w:r>
              </w:sdtContent>
            </w:sdt>
          </w:p>
        </w:tc>
        <w:tc>
          <w:tcPr>
            <w:tcW w:w="288" w:type="dxa"/>
            <w:vAlign w:val="bottom"/>
          </w:tcPr>
          <w:p w:rsidR="002227AA" w:rsidRPr="00FE39B9" w:rsidRDefault="002227AA" w:rsidP="00FE39B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8424" w:type="dxa"/>
            <w:tcBorders>
              <w:bottom w:val="thinThickLargeGap" w:sz="2" w:space="0" w:color="787777"/>
            </w:tcBorders>
            <w:vAlign w:val="bottom"/>
          </w:tcPr>
          <w:p w:rsidR="002227AA" w:rsidRPr="00FE39B9" w:rsidRDefault="002D6018" w:rsidP="00FE39B9">
            <w:pPr>
              <w:pStyle w:val="Title"/>
              <w:widowControl w:val="0"/>
              <w:spacing w:after="0"/>
              <w:rPr>
                <w:rFonts w:ascii="Arial" w:hAnsi="Arial" w:cs="Arial"/>
                <w:color w:val="38CF91"/>
              </w:rPr>
            </w:pPr>
            <w:sdt>
              <w:sdtPr>
                <w:rPr>
                  <w:rFonts w:ascii="Arial" w:hAnsi="Arial" w:cs="Arial"/>
                  <w:color w:val="38CF91"/>
                </w:rPr>
                <w:alias w:val="Title"/>
                <w:tag w:val=""/>
                <w:id w:val="21604194"/>
                <w:placeholder>
                  <w:docPart w:val="921A303D02D140139FE2F5E7FED3FB8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B80B84" w:rsidRPr="00FE39B9">
                  <w:rPr>
                    <w:rFonts w:ascii="Arial" w:hAnsi="Arial" w:cs="Arial"/>
                    <w:color w:val="38CF91"/>
                  </w:rPr>
                  <w:t xml:space="preserve">Project </w:t>
                </w:r>
                <w:r w:rsidR="00643D0D" w:rsidRPr="00FE39B9">
                  <w:rPr>
                    <w:rFonts w:ascii="Arial" w:hAnsi="Arial" w:cs="Arial"/>
                    <w:color w:val="38CF91"/>
                  </w:rPr>
                  <w:t>Progress</w:t>
                </w:r>
                <w:r w:rsidR="00B80B84" w:rsidRPr="00FE39B9">
                  <w:rPr>
                    <w:rFonts w:ascii="Arial" w:hAnsi="Arial" w:cs="Arial"/>
                    <w:color w:val="38CF91"/>
                  </w:rPr>
                  <w:t xml:space="preserve"> Report</w:t>
                </w:r>
              </w:sdtContent>
            </w:sdt>
          </w:p>
        </w:tc>
      </w:tr>
      <w:tr w:rsidR="002227AA" w:rsidRPr="00FE39B9" w:rsidTr="00D639A3">
        <w:trPr>
          <w:trHeight w:hRule="exact" w:val="86"/>
        </w:trPr>
        <w:tc>
          <w:tcPr>
            <w:tcW w:w="2088" w:type="dxa"/>
            <w:tcBorders>
              <w:top w:val="thinThickLargeGap" w:sz="2" w:space="0" w:color="787777"/>
            </w:tcBorders>
            <w:shd w:val="clear" w:color="auto" w:fill="auto"/>
          </w:tcPr>
          <w:p w:rsidR="002227AA" w:rsidRPr="00FE39B9" w:rsidRDefault="002227AA" w:rsidP="004329B5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sz w:val="10"/>
              </w:rPr>
            </w:pPr>
          </w:p>
        </w:tc>
        <w:tc>
          <w:tcPr>
            <w:tcW w:w="288" w:type="dxa"/>
          </w:tcPr>
          <w:p w:rsidR="002227AA" w:rsidRPr="00FE39B9" w:rsidRDefault="002227AA" w:rsidP="00FE39B9">
            <w:pPr>
              <w:widowControl w:val="0"/>
              <w:spacing w:after="0" w:line="240" w:lineRule="auto"/>
              <w:rPr>
                <w:rFonts w:ascii="Arial" w:hAnsi="Arial" w:cs="Arial"/>
                <w:sz w:val="10"/>
              </w:rPr>
            </w:pPr>
          </w:p>
        </w:tc>
        <w:tc>
          <w:tcPr>
            <w:tcW w:w="8424" w:type="dxa"/>
            <w:tcBorders>
              <w:top w:val="thinThickLargeGap" w:sz="2" w:space="0" w:color="787777"/>
            </w:tcBorders>
            <w:shd w:val="clear" w:color="auto" w:fill="auto"/>
          </w:tcPr>
          <w:p w:rsidR="002227AA" w:rsidRPr="00FE39B9" w:rsidRDefault="002227AA" w:rsidP="00FE39B9">
            <w:pPr>
              <w:widowControl w:val="0"/>
              <w:spacing w:after="0" w:line="240" w:lineRule="auto"/>
              <w:rPr>
                <w:rFonts w:ascii="Arial" w:hAnsi="Arial" w:cs="Arial"/>
                <w:sz w:val="10"/>
              </w:rPr>
            </w:pPr>
          </w:p>
        </w:tc>
      </w:tr>
    </w:tbl>
    <w:p w:rsidR="00FE39B9" w:rsidRDefault="00FE39B9" w:rsidP="00FE39B9">
      <w:pPr>
        <w:pStyle w:val="Heading1"/>
        <w:keepNext w:val="0"/>
        <w:keepLines w:val="0"/>
        <w:widowControl w:val="0"/>
        <w:spacing w:before="0" w:line="240" w:lineRule="auto"/>
        <w:rPr>
          <w:rFonts w:ascii="Arial" w:hAnsi="Arial" w:cs="Arial"/>
          <w:color w:val="38CF91"/>
        </w:rPr>
      </w:pPr>
    </w:p>
    <w:p w:rsidR="002227AA" w:rsidRDefault="002D6018" w:rsidP="00FE39B9">
      <w:pPr>
        <w:pStyle w:val="Heading1"/>
        <w:keepNext w:val="0"/>
        <w:keepLines w:val="0"/>
        <w:widowControl w:val="0"/>
        <w:spacing w:before="0" w:line="240" w:lineRule="auto"/>
        <w:rPr>
          <w:rFonts w:ascii="Arial" w:hAnsi="Arial" w:cs="Arial"/>
          <w:color w:val="38CF91"/>
        </w:rPr>
      </w:pPr>
      <w:r>
        <w:rPr>
          <w:rFonts w:ascii="Arial" w:hAnsi="Arial" w:cs="Arial"/>
          <w:noProof/>
          <w:color w:val="38CF9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Status report form heading" style="position:absolute;left:0;text-align:left;margin-left:36pt;margin-top:161.75pt;width:104.25pt;height:156.05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cbiAIAAHYFAAAOAAAAZHJzL2Uyb0RvYy54bWysVEtP3DAQvlfqf7B8L9llBYWILNqCqCoh&#10;irpUnL2OTaLaHtee3WT76zt2kgXRXqh6cSbz+DyPb3xx2VvDdirEFlzF50czzpSTULfuqeLfH24+&#10;nHEWUbhaGHCq4nsV+eXy/buLzpfqGBowtQqMQFwsO1/xBtGXRRFlo6yIR+CVI6OGYAXSb3gq6iA6&#10;QremOJ7NTosOQu0DSBUjaa8HI19mfK2VxK9aR4XMVJxyw3yGfG7SWSwvRPkUhG9aOaYh/iELK1pH&#10;lx6grgUKtg3tH1C2lQEiaDySYAvQupUq10DVzGevqlk3wqtcCzUn+kOb4v+DlXe7+8DammbHmROW&#10;RvSgemSfoGekqVWU1K01CtxGFpSHgCxNgzVKpCGnBnY+loSz9oSEPUUmsFEfSZn60utg05cqZmSn&#10;UewP7U/3yRS0OF6cfzzhTJJtfn42P1ucJJziOdyHiJ8VWJaEigeab2672N1GHFwnl3Sbg5vWGNKL&#10;0jjWVfx0cTLLAQcLgRuXHFRmywiTShpSzxLujRpAvilN3coVJEXmqboyge0EMUxIqRzm4jMueScv&#10;TUm8JXD0f87qLcFDHdPN4PAQbFsHIVf/Ku36x5SyHvyp5y/qTiL2m34c6QbqPU06wLBM0cublqZx&#10;KyLei0DbQ8OlFwG/0qENUNdhlDhrIPz6mz75E6nJyllH21jx+HMrguLMfHFE97S6kxAmYTMJbmuv&#10;gNpPhKVsskgBAc0k6gD2kR6KVbqFTMJJuqviOIlXOLwJRG2pVqvsRAvqBd66tZcJOk0jceuhfxTB&#10;jwRE4u4dTHsqylc8HHwzUfxqi8TGTNLU0KGLY6NpuTPNx4covR4v/7PX83O5/A0AAP//AwBQSwME&#10;FAAGAAgAAAAhAGlGUPLgAAAACgEAAA8AAABkcnMvZG93bnJldi54bWxMj0FPwzAMhe9I/IfISNxY&#10;SquVqTSdEIId4ESHEEevSZtC41RN1hV+PeYEN1t+7/l75XZxg5jNFHpPCq5XCQhDjdc9dQpe949X&#10;GxAhImkcPBkFXybAtjo/K7HQ/kQvZq5jJziEQoEKbIxjIWVorHEYVn40xLfWTw4jr1Mn9YQnDneD&#10;TJMklw574g8WR3NvTfNZHx1jvD0nbvfd2nf3hG2o7X7ePXwodXmx3N2CiGaJf2L4xWcPVMx08EfS&#10;QQwKblKuEhVkabYGwYJ0k/BwUJBn6xxkVcr/FaofAAAA//8DAFBLAQItABQABgAIAAAAIQC2gziS&#10;/gAAAOEBAAATAAAAAAAAAAAAAAAAAAAAAABbQ29udGVudF9UeXBlc10ueG1sUEsBAi0AFAAGAAgA&#10;AAAhADj9If/WAAAAlAEAAAsAAAAAAAAAAAAAAAAALwEAAF9yZWxzLy5yZWxzUEsBAi0AFAAGAAgA&#10;AAAhAOdehxuIAgAAdgUAAA4AAAAAAAAAAAAAAAAALgIAAGRycy9lMm9Eb2MueG1sUEsBAi0AFAAG&#10;AAgAAAAhAGlGUPLgAAAACgEAAA8AAAAAAAAAAAAAAAAA4gQAAGRycy9kb3ducmV2LnhtbFBLBQYA&#10;AAAABAAEAPMAAADvBQAAAAA=&#10;" filled="f" stroked="f" strokeweight=".5pt">
            <v:textbox style="mso-fit-shape-to-text:t" inset="0,0,0,0">
              <w:txbxContent>
                <w:p w:rsidR="002227AA" w:rsidRDefault="00B80B84">
                  <w:pPr>
                    <w:pStyle w:val="FormHeading"/>
                  </w:pPr>
                  <w:r>
                    <w:t>Project Name</w:t>
                  </w:r>
                </w:p>
                <w:p w:rsidR="002227AA" w:rsidRDefault="002D6018">
                  <w:pPr>
                    <w:pStyle w:val="FormText"/>
                  </w:pPr>
                  <w:sdt>
                    <w:sdtPr>
                      <w:rPr>
                        <w:color w:val="787777"/>
                      </w:rPr>
                      <w:id w:val="-190845037"/>
                      <w:placeholder>
                        <w:docPart w:val="C50DE176B3F74F5E9A208AFCAF7F143C"/>
                      </w:placeholder>
                      <w:temporary/>
                      <w:showingPlcHdr/>
                      <w:text/>
                    </w:sdtPr>
                    <w:sdtEndPr>
                      <w:rPr>
                        <w:color w:val="EF4623" w:themeColor="accent1"/>
                      </w:rPr>
                    </w:sdtEndPr>
                    <w:sdtContent>
                      <w:r w:rsidR="00B80B84" w:rsidRPr="00FE39B9">
                        <w:rPr>
                          <w:color w:val="787777"/>
                        </w:rPr>
                        <w:t>[Project Name]</w:t>
                      </w:r>
                    </w:sdtContent>
                  </w:sdt>
                </w:p>
                <w:p w:rsidR="002227AA" w:rsidRDefault="00B80B84">
                  <w:pPr>
                    <w:pStyle w:val="FormHeading"/>
                  </w:pPr>
                  <w:r>
                    <w:t>Client Name</w:t>
                  </w:r>
                </w:p>
                <w:p w:rsidR="002227AA" w:rsidRDefault="002D6018">
                  <w:pPr>
                    <w:pStyle w:val="FormText"/>
                  </w:pPr>
                  <w:sdt>
                    <w:sdtPr>
                      <w:rPr>
                        <w:color w:val="787777"/>
                      </w:rPr>
                      <w:id w:val="-786579127"/>
                      <w:placeholder>
                        <w:docPart w:val="39CFAC255C2D4EB3940C1584B5514358"/>
                      </w:placeholder>
                      <w:temporary/>
                      <w:showingPlcHdr/>
                      <w:text/>
                    </w:sdtPr>
                    <w:sdtEndPr>
                      <w:rPr>
                        <w:color w:val="EF4623" w:themeColor="accent1"/>
                      </w:rPr>
                    </w:sdtEndPr>
                    <w:sdtContent>
                      <w:r w:rsidR="00B80B84" w:rsidRPr="00FE39B9">
                        <w:rPr>
                          <w:color w:val="787777"/>
                        </w:rPr>
                        <w:t>[Client Name]</w:t>
                      </w:r>
                    </w:sdtContent>
                  </w:sdt>
                </w:p>
                <w:p w:rsidR="002227AA" w:rsidRDefault="00B80B84">
                  <w:pPr>
                    <w:pStyle w:val="FormHeading"/>
                  </w:pPr>
                  <w:r>
                    <w:t>Project Manager</w:t>
                  </w:r>
                </w:p>
                <w:sdt>
                  <w:sdtPr>
                    <w:id w:val="1664363053"/>
                    <w:placeholder>
                      <w:docPart w:val="82CD84AC10724215BC18C7230A97F49A"/>
                    </w:placeholder>
                    <w:temporary/>
                    <w:showingPlcHdr/>
                    <w:text/>
                  </w:sdtPr>
                  <w:sdtContent>
                    <w:p w:rsidR="002227AA" w:rsidRDefault="00B80B84">
                      <w:pPr>
                        <w:pStyle w:val="FormText"/>
                      </w:pPr>
                      <w:r w:rsidRPr="00FE39B9">
                        <w:rPr>
                          <w:color w:val="787777"/>
                        </w:rPr>
                        <w:t>[Project Manager]</w:t>
                      </w:r>
                    </w:p>
                  </w:sdtContent>
                </w:sdt>
                <w:p w:rsidR="002227AA" w:rsidRDefault="00B80B84">
                  <w:pPr>
                    <w:pStyle w:val="FormHeading"/>
                  </w:pPr>
                  <w:r>
                    <w:t>Prepared By</w:t>
                  </w:r>
                </w:p>
                <w:sdt>
                  <w:sdtPr>
                    <w:id w:val="-1467733057"/>
                    <w:placeholder>
                      <w:docPart w:val="351E288DC4D0485FAEC9FA598ADD89A8"/>
                    </w:placeholder>
                    <w:temporary/>
                    <w:showingPlcHdr/>
                    <w:text/>
                  </w:sdtPr>
                  <w:sdtContent>
                    <w:p w:rsidR="002227AA" w:rsidRDefault="00B80B84">
                      <w:pPr>
                        <w:pStyle w:val="FormText"/>
                      </w:pPr>
                      <w:r w:rsidRPr="00FE39B9">
                        <w:rPr>
                          <w:color w:val="787777"/>
                        </w:rPr>
                        <w:t>[Name]</w:t>
                      </w:r>
                    </w:p>
                  </w:sdtContent>
                </w:sdt>
              </w:txbxContent>
            </v:textbox>
            <w10:wrap anchorx="page" anchory="page"/>
          </v:shape>
        </w:pict>
      </w:r>
      <w:r w:rsidR="00B80B84" w:rsidRPr="00FE39B9">
        <w:rPr>
          <w:rFonts w:ascii="Arial" w:hAnsi="Arial" w:cs="Arial"/>
          <w:color w:val="38CF91"/>
        </w:rPr>
        <w:t>Snapshot of Project</w:t>
      </w:r>
    </w:p>
    <w:p w:rsidR="00FE39B9" w:rsidRPr="00FE39B9" w:rsidRDefault="00FE39B9" w:rsidP="00FE39B9">
      <w:pPr>
        <w:spacing w:after="0"/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E0"/>
      </w:tblPr>
      <w:tblGrid>
        <w:gridCol w:w="1853"/>
        <w:gridCol w:w="1432"/>
        <w:gridCol w:w="2359"/>
        <w:gridCol w:w="1811"/>
        <w:gridCol w:w="969"/>
      </w:tblGrid>
      <w:tr w:rsidR="002227AA" w:rsidRPr="00FE39B9" w:rsidTr="00FE39B9">
        <w:trPr>
          <w:cnfStyle w:val="100000000000"/>
          <w:tblHeader/>
        </w:trPr>
        <w:tc>
          <w:tcPr>
            <w:tcW w:w="1100" w:type="pct"/>
            <w:tcBorders>
              <w:top w:val="nil"/>
              <w:left w:val="nil"/>
              <w:bottom w:val="thinThickLargeGap" w:sz="24" w:space="0" w:color="38CF91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Activity</w:t>
            </w:r>
          </w:p>
        </w:tc>
        <w:tc>
          <w:tcPr>
            <w:tcW w:w="850" w:type="pct"/>
            <w:tcBorders>
              <w:top w:val="nil"/>
              <w:bottom w:val="thinThickLargeGap" w:sz="24" w:space="0" w:color="38CF91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% Complete</w:t>
            </w:r>
          </w:p>
        </w:tc>
        <w:tc>
          <w:tcPr>
            <w:tcW w:w="1400" w:type="pct"/>
            <w:tcBorders>
              <w:top w:val="nil"/>
              <w:bottom w:val="thinThickLargeGap" w:sz="24" w:space="0" w:color="38CF91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Issues</w:t>
            </w:r>
          </w:p>
        </w:tc>
        <w:tc>
          <w:tcPr>
            <w:tcW w:w="1075" w:type="pct"/>
            <w:tcBorders>
              <w:top w:val="nil"/>
              <w:bottom w:val="thinThickLargeGap" w:sz="24" w:space="0" w:color="38CF91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Delivery Date</w:t>
            </w:r>
          </w:p>
        </w:tc>
        <w:tc>
          <w:tcPr>
            <w:tcW w:w="577" w:type="pct"/>
            <w:tcBorders>
              <w:top w:val="nil"/>
              <w:bottom w:val="thinThickLargeGap" w:sz="24" w:space="0" w:color="38CF91"/>
              <w:right w:val="nil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Owner</w:t>
            </w:r>
          </w:p>
        </w:tc>
      </w:tr>
      <w:tr w:rsidR="002227AA" w:rsidRPr="00FE39B9" w:rsidTr="00FE39B9">
        <w:trPr>
          <w:trHeight w:val="340"/>
        </w:trPr>
        <w:tc>
          <w:tcPr>
            <w:tcW w:w="1100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850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400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075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77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  <w:tr w:rsidR="002227AA" w:rsidRPr="00FE39B9" w:rsidTr="00FE39B9">
        <w:trPr>
          <w:trHeight w:val="340"/>
        </w:trPr>
        <w:tc>
          <w:tcPr>
            <w:tcW w:w="110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85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40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075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77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  <w:tr w:rsidR="002227AA" w:rsidRPr="00FE39B9" w:rsidTr="00FE39B9">
        <w:trPr>
          <w:trHeight w:val="340"/>
        </w:trPr>
        <w:tc>
          <w:tcPr>
            <w:tcW w:w="110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85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40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075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77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  <w:tr w:rsidR="002227AA" w:rsidRPr="00FE39B9" w:rsidTr="00FE39B9">
        <w:trPr>
          <w:trHeight w:val="340"/>
        </w:trPr>
        <w:tc>
          <w:tcPr>
            <w:tcW w:w="110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85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400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075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77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  <w:tr w:rsidR="002227AA" w:rsidRPr="00FE39B9" w:rsidTr="00FE39B9">
        <w:trPr>
          <w:cnfStyle w:val="010000000000"/>
          <w:trHeight w:val="340"/>
        </w:trPr>
        <w:tc>
          <w:tcPr>
            <w:tcW w:w="11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8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4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0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57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</w:tbl>
    <w:p w:rsidR="00FE39B9" w:rsidRDefault="00FE39B9" w:rsidP="00FE39B9">
      <w:pPr>
        <w:pStyle w:val="Heading1"/>
        <w:keepNext w:val="0"/>
        <w:keepLines w:val="0"/>
        <w:widowControl w:val="0"/>
        <w:spacing w:before="0" w:line="240" w:lineRule="auto"/>
        <w:rPr>
          <w:rFonts w:ascii="Arial" w:hAnsi="Arial" w:cs="Arial"/>
          <w:color w:val="38CF91"/>
        </w:rPr>
      </w:pPr>
    </w:p>
    <w:p w:rsidR="002227AA" w:rsidRDefault="00B80B84" w:rsidP="00FE39B9">
      <w:pPr>
        <w:pStyle w:val="Heading1"/>
        <w:keepNext w:val="0"/>
        <w:keepLines w:val="0"/>
        <w:widowControl w:val="0"/>
        <w:spacing w:before="0" w:line="240" w:lineRule="auto"/>
        <w:rPr>
          <w:rFonts w:ascii="Arial" w:hAnsi="Arial" w:cs="Arial"/>
          <w:color w:val="38CF91"/>
        </w:rPr>
      </w:pPr>
      <w:bookmarkStart w:id="0" w:name="_GoBack"/>
      <w:bookmarkEnd w:id="0"/>
      <w:r w:rsidRPr="00FE39B9">
        <w:rPr>
          <w:rFonts w:ascii="Arial" w:hAnsi="Arial" w:cs="Arial"/>
          <w:color w:val="38CF91"/>
        </w:rPr>
        <w:t>Status Summary</w:t>
      </w:r>
    </w:p>
    <w:tbl>
      <w:tblPr>
        <w:tblW w:w="5000" w:type="pct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8424"/>
      </w:tblGrid>
      <w:tr w:rsidR="002227AA" w:rsidRPr="00FE39B9" w:rsidTr="00FE39B9">
        <w:trPr>
          <w:trHeight w:val="340"/>
        </w:trPr>
        <w:tc>
          <w:tcPr>
            <w:tcW w:w="8424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2227AA" w:rsidRPr="00FE39B9" w:rsidRDefault="002227AA" w:rsidP="00FE39B9">
            <w:pPr>
              <w:pStyle w:val="TableText"/>
              <w:widowControl w:val="0"/>
              <w:spacing w:before="0" w:after="0" w:line="240" w:lineRule="auto"/>
              <w:ind w:left="113" w:right="113"/>
              <w:rPr>
                <w:rFonts w:ascii="Arial" w:hAnsi="Arial" w:cs="Arial"/>
              </w:rPr>
            </w:pPr>
          </w:p>
        </w:tc>
      </w:tr>
      <w:tr w:rsidR="00FE39B9" w:rsidRPr="00FE39B9" w:rsidTr="00FE39B9">
        <w:trPr>
          <w:trHeight w:val="340"/>
        </w:trPr>
        <w:tc>
          <w:tcPr>
            <w:tcW w:w="8424" w:type="dxa"/>
            <w:tcBorders>
              <w:top w:val="dotted" w:sz="4" w:space="0" w:color="auto"/>
              <w:left w:val="nil"/>
              <w:bottom w:val="dotted" w:sz="4" w:space="0" w:color="000000" w:themeColor="text1"/>
              <w:right w:val="nil"/>
            </w:tcBorders>
          </w:tcPr>
          <w:p w:rsidR="00FE39B9" w:rsidRPr="00FE39B9" w:rsidRDefault="00FE39B9" w:rsidP="00FE39B9">
            <w:pPr>
              <w:pStyle w:val="TableText"/>
              <w:widowControl w:val="0"/>
              <w:spacing w:before="0" w:after="0" w:line="240" w:lineRule="auto"/>
              <w:ind w:left="113" w:right="113"/>
              <w:rPr>
                <w:rFonts w:ascii="Arial" w:hAnsi="Arial" w:cs="Arial"/>
              </w:rPr>
            </w:pPr>
          </w:p>
        </w:tc>
      </w:tr>
      <w:tr w:rsidR="00FE39B9" w:rsidRPr="00FE39B9" w:rsidTr="00FE39B9">
        <w:trPr>
          <w:trHeight w:val="340"/>
        </w:trPr>
        <w:tc>
          <w:tcPr>
            <w:tcW w:w="842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</w:tcPr>
          <w:p w:rsidR="00FE39B9" w:rsidRPr="00FE39B9" w:rsidRDefault="00FE39B9" w:rsidP="00FE39B9">
            <w:pPr>
              <w:pStyle w:val="TableText"/>
              <w:widowControl w:val="0"/>
              <w:spacing w:before="0" w:after="0" w:line="240" w:lineRule="auto"/>
              <w:ind w:left="113" w:right="113"/>
              <w:rPr>
                <w:rFonts w:ascii="Arial" w:hAnsi="Arial" w:cs="Arial"/>
              </w:rPr>
            </w:pPr>
          </w:p>
        </w:tc>
      </w:tr>
      <w:tr w:rsidR="00FE39B9" w:rsidRPr="00FE39B9" w:rsidTr="00FE39B9">
        <w:trPr>
          <w:trHeight w:val="340"/>
        </w:trPr>
        <w:tc>
          <w:tcPr>
            <w:tcW w:w="842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</w:tcPr>
          <w:p w:rsidR="00FE39B9" w:rsidRPr="00FE39B9" w:rsidRDefault="00FE39B9" w:rsidP="00FE39B9">
            <w:pPr>
              <w:pStyle w:val="TableText"/>
              <w:widowControl w:val="0"/>
              <w:spacing w:before="0" w:after="0" w:line="240" w:lineRule="auto"/>
              <w:ind w:left="113" w:right="113"/>
              <w:rPr>
                <w:rFonts w:ascii="Arial" w:hAnsi="Arial" w:cs="Arial"/>
              </w:rPr>
            </w:pPr>
          </w:p>
        </w:tc>
      </w:tr>
    </w:tbl>
    <w:p w:rsidR="002227AA" w:rsidRPr="00FE39B9" w:rsidRDefault="002227AA" w:rsidP="00FE39B9">
      <w:pPr>
        <w:widowControl w:val="0"/>
        <w:spacing w:after="0" w:line="240" w:lineRule="auto"/>
        <w:rPr>
          <w:rFonts w:ascii="Arial" w:hAnsi="Arial" w:cs="Arial"/>
        </w:rPr>
      </w:pPr>
    </w:p>
    <w:p w:rsidR="002227AA" w:rsidRDefault="00B80B84" w:rsidP="00FE39B9">
      <w:pPr>
        <w:pStyle w:val="Heading1"/>
        <w:keepNext w:val="0"/>
        <w:keepLines w:val="0"/>
        <w:widowControl w:val="0"/>
        <w:spacing w:before="0" w:line="240" w:lineRule="auto"/>
        <w:rPr>
          <w:rFonts w:ascii="Arial" w:hAnsi="Arial" w:cs="Arial"/>
          <w:color w:val="38CF91"/>
        </w:rPr>
      </w:pPr>
      <w:r w:rsidRPr="00FE39B9">
        <w:rPr>
          <w:rFonts w:ascii="Arial" w:hAnsi="Arial" w:cs="Arial"/>
          <w:color w:val="38CF91"/>
        </w:rPr>
        <w:t>Budget Overview</w:t>
      </w:r>
    </w:p>
    <w:p w:rsidR="00FE39B9" w:rsidRPr="00FE39B9" w:rsidRDefault="00FE39B9" w:rsidP="00FE39B9">
      <w:pPr>
        <w:spacing w:after="0"/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E0"/>
      </w:tblPr>
      <w:tblGrid>
        <w:gridCol w:w="2266"/>
        <w:gridCol w:w="1124"/>
        <w:gridCol w:w="1678"/>
        <w:gridCol w:w="3356"/>
      </w:tblGrid>
      <w:tr w:rsidR="002227AA" w:rsidRPr="00FE39B9" w:rsidTr="00FE39B9">
        <w:trPr>
          <w:cnfStyle w:val="100000000000"/>
          <w:tblHeader/>
        </w:trPr>
        <w:tc>
          <w:tcPr>
            <w:tcW w:w="1345" w:type="pct"/>
            <w:tcBorders>
              <w:top w:val="nil"/>
              <w:left w:val="nil"/>
              <w:bottom w:val="thinThickLargeGap" w:sz="24" w:space="0" w:color="38CF91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Item</w:t>
            </w:r>
          </w:p>
        </w:tc>
        <w:tc>
          <w:tcPr>
            <w:tcW w:w="667" w:type="pct"/>
            <w:tcBorders>
              <w:top w:val="nil"/>
              <w:bottom w:val="thinThickLargeGap" w:sz="24" w:space="0" w:color="38CF91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Owner</w:t>
            </w:r>
          </w:p>
        </w:tc>
        <w:tc>
          <w:tcPr>
            <w:tcW w:w="996" w:type="pct"/>
            <w:tcBorders>
              <w:top w:val="nil"/>
              <w:bottom w:val="thinThickLargeGap" w:sz="24" w:space="0" w:color="38CF91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On Track?</w:t>
            </w:r>
          </w:p>
        </w:tc>
        <w:tc>
          <w:tcPr>
            <w:tcW w:w="1992" w:type="pct"/>
            <w:tcBorders>
              <w:top w:val="nil"/>
              <w:bottom w:val="thinThickLargeGap" w:sz="24" w:space="0" w:color="38CF91"/>
              <w:right w:val="nil"/>
            </w:tcBorders>
            <w:shd w:val="clear" w:color="auto" w:fill="F1F4FE"/>
          </w:tcPr>
          <w:p w:rsidR="002227AA" w:rsidRPr="00FE39B9" w:rsidRDefault="00B80B84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  <w:r w:rsidRPr="00FE39B9">
              <w:rPr>
                <w:rFonts w:ascii="Arial" w:hAnsi="Arial" w:cs="Arial"/>
              </w:rPr>
              <w:t>Notes</w:t>
            </w:r>
          </w:p>
        </w:tc>
      </w:tr>
      <w:tr w:rsidR="002227AA" w:rsidRPr="00FE39B9" w:rsidTr="00FE39B9">
        <w:trPr>
          <w:trHeight w:val="340"/>
        </w:trPr>
        <w:tc>
          <w:tcPr>
            <w:tcW w:w="1345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667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996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992" w:type="pct"/>
            <w:tcBorders>
              <w:top w:val="thinThickLargeGap" w:sz="24" w:space="0" w:color="38CF91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  <w:tr w:rsidR="002227AA" w:rsidRPr="00FE39B9" w:rsidTr="00FE39B9">
        <w:trPr>
          <w:trHeight w:val="340"/>
        </w:trPr>
        <w:tc>
          <w:tcPr>
            <w:tcW w:w="1345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667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996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992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  <w:tr w:rsidR="002227AA" w:rsidRPr="00FE39B9" w:rsidTr="00FE39B9">
        <w:trPr>
          <w:trHeight w:val="340"/>
        </w:trPr>
        <w:tc>
          <w:tcPr>
            <w:tcW w:w="1345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667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996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992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  <w:tr w:rsidR="002227AA" w:rsidRPr="00FE39B9" w:rsidTr="00FE39B9">
        <w:trPr>
          <w:trHeight w:val="340"/>
        </w:trPr>
        <w:tc>
          <w:tcPr>
            <w:tcW w:w="1345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667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996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992" w:type="pct"/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  <w:tr w:rsidR="002227AA" w:rsidRPr="00FE39B9" w:rsidTr="00FE39B9">
        <w:trPr>
          <w:cnfStyle w:val="010000000000"/>
          <w:trHeight w:val="340"/>
        </w:trPr>
        <w:tc>
          <w:tcPr>
            <w:tcW w:w="13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99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  <w:tc>
          <w:tcPr>
            <w:tcW w:w="19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227AA" w:rsidRPr="00FE39B9" w:rsidRDefault="002227AA" w:rsidP="00FE39B9">
            <w:pPr>
              <w:widowControl w:val="0"/>
              <w:spacing w:before="0" w:after="0"/>
              <w:rPr>
                <w:rFonts w:ascii="Arial" w:hAnsi="Arial" w:cs="Arial"/>
              </w:rPr>
            </w:pPr>
          </w:p>
        </w:tc>
      </w:tr>
    </w:tbl>
    <w:p w:rsidR="002227AA" w:rsidRDefault="002227AA" w:rsidP="00FE39B9">
      <w:pPr>
        <w:widowControl w:val="0"/>
        <w:spacing w:after="0" w:line="240" w:lineRule="auto"/>
        <w:rPr>
          <w:rFonts w:ascii="Arial" w:hAnsi="Arial" w:cs="Arial"/>
        </w:rPr>
      </w:pPr>
    </w:p>
    <w:p w:rsidR="001342E3" w:rsidRDefault="001342E3" w:rsidP="00FE39B9">
      <w:pPr>
        <w:widowControl w:val="0"/>
        <w:spacing w:after="0" w:line="240" w:lineRule="auto"/>
        <w:rPr>
          <w:rFonts w:ascii="Arial" w:hAnsi="Arial" w:cs="Arial"/>
        </w:rPr>
      </w:pPr>
    </w:p>
    <w:p w:rsidR="001342E3" w:rsidRDefault="001342E3" w:rsidP="00FE39B9">
      <w:pPr>
        <w:widowControl w:val="0"/>
        <w:spacing w:after="0" w:line="240" w:lineRule="auto"/>
        <w:rPr>
          <w:rFonts w:ascii="Arial" w:hAnsi="Arial" w:cs="Arial"/>
        </w:rPr>
      </w:pPr>
    </w:p>
    <w:p w:rsidR="001342E3" w:rsidRDefault="001342E3" w:rsidP="001342E3">
      <w:pPr>
        <w:widowControl w:val="0"/>
        <w:tabs>
          <w:tab w:val="left" w:pos="0"/>
        </w:tabs>
        <w:spacing w:after="0" w:line="240" w:lineRule="auto"/>
        <w:ind w:hanging="2340"/>
        <w:rPr>
          <w:rFonts w:ascii="Arial" w:hAnsi="Arial" w:cs="Arial"/>
        </w:rPr>
      </w:pPr>
    </w:p>
    <w:p w:rsidR="001342E3" w:rsidRDefault="001342E3" w:rsidP="001342E3">
      <w:pPr>
        <w:spacing w:after="0" w:line="240" w:lineRule="auto"/>
        <w:ind w:left="-23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42E3">
        <w:rPr>
          <w:rFonts w:ascii="Arial" w:eastAsia="Times New Roman" w:hAnsi="Arial" w:cs="Arial"/>
          <w:color w:val="000000"/>
          <w:sz w:val="22"/>
          <w:szCs w:val="22"/>
        </w:rPr>
        <w:t xml:space="preserve">Tired of working with reports manually? Status.net is a modern solution to share regular reports and gather insights automatically. </w:t>
      </w:r>
    </w:p>
    <w:p w:rsidR="001342E3" w:rsidRDefault="001342E3" w:rsidP="001342E3">
      <w:pPr>
        <w:spacing w:after="0" w:line="240" w:lineRule="auto"/>
        <w:ind w:left="-2340"/>
        <w:rPr>
          <w:rFonts w:ascii="Arial" w:eastAsia="Times New Roman" w:hAnsi="Arial" w:cs="Arial"/>
          <w:color w:val="000000"/>
          <w:sz w:val="22"/>
          <w:szCs w:val="22"/>
        </w:rPr>
      </w:pPr>
    </w:p>
    <w:p w:rsidR="001342E3" w:rsidRPr="001342E3" w:rsidRDefault="001342E3" w:rsidP="001342E3">
      <w:pPr>
        <w:spacing w:after="0" w:line="240" w:lineRule="auto"/>
        <w:ind w:left="-23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42E3">
        <w:rPr>
          <w:rFonts w:ascii="Arial" w:eastAsia="Times New Roman" w:hAnsi="Arial" w:cs="Arial"/>
          <w:color w:val="000000"/>
          <w:sz w:val="22"/>
          <w:szCs w:val="22"/>
        </w:rPr>
        <w:t>Status.net collects data regularly with scheduled auto reminders. Run powerful reports with export and print features.</w:t>
      </w:r>
    </w:p>
    <w:p w:rsidR="001342E3" w:rsidRDefault="001342E3" w:rsidP="001342E3">
      <w:pPr>
        <w:spacing w:after="0" w:line="240" w:lineRule="auto"/>
        <w:ind w:left="-2340"/>
        <w:rPr>
          <w:rFonts w:ascii="Arial" w:eastAsia="Times New Roman" w:hAnsi="Arial" w:cs="Arial"/>
          <w:color w:val="000000"/>
          <w:sz w:val="22"/>
          <w:szCs w:val="22"/>
        </w:rPr>
      </w:pPr>
    </w:p>
    <w:p w:rsidR="001342E3" w:rsidRPr="001342E3" w:rsidRDefault="001342E3" w:rsidP="001342E3">
      <w:pPr>
        <w:spacing w:after="0" w:line="240" w:lineRule="auto"/>
        <w:ind w:left="-234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9" w:history="1">
        <w:r w:rsidRPr="001342E3">
          <w:rPr>
            <w:rStyle w:val="Hyperlink"/>
            <w:rFonts w:ascii="Arial" w:eastAsia="Times New Roman" w:hAnsi="Arial" w:cs="Arial"/>
            <w:sz w:val="22"/>
            <w:szCs w:val="22"/>
          </w:rPr>
          <w:t>Click here to try it now for free</w:t>
        </w:r>
      </w:hyperlink>
      <w:r w:rsidRPr="001342E3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sectPr w:rsidR="001342E3" w:rsidRPr="001342E3" w:rsidSect="001342E3">
      <w:footerReference w:type="default" r:id="rId10"/>
      <w:headerReference w:type="first" r:id="rId11"/>
      <w:footerReference w:type="first" r:id="rId12"/>
      <w:pgSz w:w="12240" w:h="15840" w:code="1"/>
      <w:pgMar w:top="2268" w:right="720" w:bottom="630" w:left="3096" w:header="1077" w:footer="72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11E" w:rsidRDefault="009F711E">
      <w:pPr>
        <w:spacing w:after="0" w:line="240" w:lineRule="auto"/>
      </w:pPr>
      <w:r>
        <w:separator/>
      </w:r>
    </w:p>
    <w:p w:rsidR="009F711E" w:rsidRDefault="009F711E"/>
  </w:endnote>
  <w:endnote w:type="continuationSeparator" w:id="1">
    <w:p w:rsidR="009F711E" w:rsidRDefault="009F711E">
      <w:pPr>
        <w:spacing w:after="0" w:line="240" w:lineRule="auto"/>
      </w:pPr>
      <w:r>
        <w:continuationSeparator/>
      </w:r>
    </w:p>
    <w:p w:rsidR="009F711E" w:rsidRDefault="009F711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/>
    </w:tblPr>
    <w:tblGrid>
      <w:gridCol w:w="10800"/>
    </w:tblGrid>
    <w:tr w:rsidR="002227AA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2227AA" w:rsidRDefault="002227AA">
          <w:pPr>
            <w:pStyle w:val="Footer"/>
            <w:rPr>
              <w:sz w:val="10"/>
              <w:szCs w:val="10"/>
            </w:rPr>
          </w:pPr>
        </w:p>
      </w:tc>
    </w:tr>
  </w:tbl>
  <w:p w:rsidR="002227AA" w:rsidRDefault="002227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7AA" w:rsidRDefault="002227AA" w:rsidP="008A229E">
    <w:pPr>
      <w:pStyle w:val="Footer"/>
      <w:ind w:left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11E" w:rsidRDefault="009F711E">
      <w:pPr>
        <w:spacing w:after="0" w:line="240" w:lineRule="auto"/>
      </w:pPr>
      <w:r>
        <w:separator/>
      </w:r>
    </w:p>
    <w:p w:rsidR="009F711E" w:rsidRDefault="009F711E"/>
  </w:footnote>
  <w:footnote w:type="continuationSeparator" w:id="1">
    <w:p w:rsidR="009F711E" w:rsidRDefault="009F711E">
      <w:pPr>
        <w:spacing w:after="0" w:line="240" w:lineRule="auto"/>
      </w:pPr>
      <w:r>
        <w:continuationSeparator/>
      </w:r>
    </w:p>
    <w:p w:rsidR="009F711E" w:rsidRDefault="009F711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9B9" w:rsidRDefault="002D6018">
    <w:pPr>
      <w:pStyle w:val="Header"/>
    </w:pPr>
    <w:r>
      <w:rPr>
        <w:noProof/>
      </w:rPr>
      <w:pict>
        <v:rect id="Rectangle 5" o:spid="_x0000_s4098" style="position:absolute;margin-left:234.9pt;margin-top:-28.55pt;width:210pt;height:20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eWhwIAAAYFAAAOAAAAZHJzL2Uyb0RvYy54bWysVF1v0zAUfUfiP1h+b/NBmjbR0mlbF4Q0&#10;YGLwA1zbaSwcO9hu04H471w7bdfCC0K8JP64Pj733HN9db3vJNpxY4VWFU6mMUZcUc2E2lT4y+d6&#10;ssDIOqIYkVrxCj9zi6+Xr19dDX3JU91qybhBAKJsOfQVbp3ryyiytOUdsVPdcwWbjTYdcTA1m4gZ&#10;MgB6J6M0jvNo0Ib1RlNuLayuxk28DPhNw6n72DSWOyQrDNxc+JrwXftvtLwi5caQvhX0QIP8A4uO&#10;CAWXnqBWxBG0NeIPqE5Qo61u3JTqLtJNIygPOUA2SfxbNk8t6XnIBcSx/Ukm+/9g6Yfdo0GCVXiG&#10;kSIdlOgTiEbURnI08/IMvS0h6ql/ND5B2z9o+tUipe9aiOI3xuih5YQBqcTHRxcH/MTCUbQe3msG&#10;6GTrdFBq35jOA4IGaB8K8nwqCN87RGExzfN5HEPdKOyleZKnoWIRKY+ne2PdW6475AcVNsA9oJPd&#10;g3WeDSmPIYG9loLVQsowMZv1nTRoR8Ac9Zs6r+9DApDkeZhUPlhpf2xEHFeAJNzh9zzdUOwfRZJm&#10;8W1aTOp8MZ9kdTabFPN4MYmT4rbI46zIVvVPTzDJylYwxtWDUPxovCT7u8IeWmC0TLAeGipczNJZ&#10;yP2CvT1PErT0co5ZXIR1wkEfStFVeHEKIqUv7L1icICUjgg5jqNL+kFl0OD4D6oEG/jKjw5y+/Ue&#10;ULwd1po9gyGMhnpBaeHxgEGrzXeMBmjECttvW2I4RvKdAlMVSZb5zg2TbDYHCyBzvrM+3yGKAlSF&#10;HUbj8M6N3b7tjdi0cFMSNFL6BozYiOCRF1YH+0KzhWQOD4Pv5vN5iHp5vpa/AAAA//8DAFBLAwQU&#10;AAYACAAAACEAtIR4fN4AAAAJAQAADwAAAGRycy9kb3ducmV2LnhtbEyPwU7DMBBE70j8g7VI3KjT&#10;0CYlxKkQAnpOKXDdxiaOGq+D7bZpvx73BMedHc28KZej6dlBOd9ZEjCdJMAUNVZ21ArYvL/eLYD5&#10;gCSxt6QEnJSHZXV9VWIh7ZFqdViHlsUQ8gUK0CEMBee+0cqgn9hBUfx9W2cwxNO1XDo8xnDT8zRJ&#10;Mm6wo9igcVDPWjW79d4IeHO7evqTnfHjU5/Ivsy/8k29EuL2Znx6BBbUGP7McMGP6FBFpq3dk/Ss&#10;FzCbzyJ6EJCmObBoWOQXYSsgu38AXpX8/4LqFwAA//8DAFBLAQItABQABgAIAAAAIQC2gziS/gAA&#10;AOEBAAATAAAAAAAAAAAAAAAAAAAAAABbQ29udGVudF9UeXBlc10ueG1sUEsBAi0AFAAGAAgAAAAh&#10;ADj9If/WAAAAlAEAAAsAAAAAAAAAAAAAAAAALwEAAF9yZWxzLy5yZWxzUEsBAi0AFAAGAAgAAAAh&#10;AInGV5aHAgAABgUAAA4AAAAAAAAAAAAAAAAALgIAAGRycy9lMm9Eb2MueG1sUEsBAi0AFAAGAAgA&#10;AAAhALSEeHzeAAAACQEAAA8AAAAAAAAAAAAAAAAA4QQAAGRycy9kb3ducmV2LnhtbFBLBQYAAAAA&#10;BAAEAPMAAADsBQAAAAA=&#10;" fillcolor="#f3f6fe" stroked="f">
          <v:textbox>
            <w:txbxContent>
              <w:p w:rsidR="001342E3" w:rsidRPr="001342E3" w:rsidRDefault="001342E3" w:rsidP="001342E3">
                <w:pPr>
                  <w:spacing w:after="120"/>
                  <w:ind w:right="-22"/>
                  <w:jc w:val="right"/>
                  <w:rPr>
                    <w:rFonts w:ascii="Arial" w:hAnsi="Arial"/>
                    <w:color w:val="04092A"/>
                    <w:sz w:val="22"/>
                    <w:szCs w:val="22"/>
                  </w:rPr>
                </w:pPr>
                <w:r w:rsidRPr="001342E3">
                  <w:rPr>
                    <w:rFonts w:ascii="Arial" w:hAnsi="Arial"/>
                    <w:color w:val="04092A"/>
                    <w:sz w:val="22"/>
                    <w:szCs w:val="22"/>
                  </w:rPr>
                  <w:t xml:space="preserve">Automate your reporting with </w:t>
                </w:r>
                <w:hyperlink r:id="rId1" w:history="1">
                  <w:r w:rsidRPr="001342E3">
                    <w:rPr>
                      <w:rStyle w:val="Hyperlink"/>
                      <w:rFonts w:ascii="Arial" w:hAnsi="Arial"/>
                      <w:sz w:val="22"/>
                      <w:szCs w:val="22"/>
                    </w:rPr>
                    <w:t>status.net</w:t>
                  </w:r>
                </w:hyperlink>
              </w:p>
              <w:p w:rsidR="00FE39B9" w:rsidRPr="001342E3" w:rsidRDefault="00FE39B9" w:rsidP="001342E3">
                <w:pPr>
                  <w:rPr>
                    <w:sz w:val="22"/>
                    <w:szCs w:val="22"/>
                  </w:rPr>
                </w:pPr>
              </w:p>
            </w:txbxContent>
          </v:textbox>
        </v:rect>
      </w:pict>
    </w:r>
    <w:r w:rsidR="001342E3" w:rsidRPr="001342E3"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4596394</wp:posOffset>
          </wp:positionH>
          <wp:positionV relativeFrom="paragraph">
            <wp:posOffset>-529516</wp:posOffset>
          </wp:positionV>
          <wp:extent cx="978477" cy="154379"/>
          <wp:effectExtent l="19050" t="0" r="0" b="0"/>
          <wp:wrapNone/>
          <wp:docPr id="38" name="Picture 1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rect id="Rectangle 2" o:spid="_x0000_s4097" style="position:absolute;margin-left:-169.75pt;margin-top:-55.2pt;width:11in;height:95.7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uQgAIAAP0EAAAOAAAAZHJzL2Uyb0RvYy54bWysVNuO0zAQfUfiHyy/d3PZtNtETVd7C0Ja&#10;YMXCB7i201g4trHdpruIf2fstKULPCBEH1xPZnx8ZuaMF5e7XqItt05oVePsLMWIK6qZUOsaf/7U&#10;TOYYOU8UI1IrXuMn7vDl8vWrxWAqnutOS8YtAhDlqsHUuPPeVEniaMd74s604QqcrbY98WDadcIs&#10;GQC9l0meprNk0JYZqyl3Dr7ejk68jPhty6n/0LaOeyRrDNx8XG1cV2FNlgtSrS0xnaB7GuQfWPRE&#10;KLj0CHVLPEEbK36D6gW12unWn1HdJ7ptBeUxB8gmS3/J5rEjhsdcoDjOHMvk/h8sfb99sEiwGucY&#10;KdJDiz5C0YhaS47yUJ7BuAqiHs2DDQk6c6/pF4eUvukgil9Zq4eOEwakshCfvDgQDAdH0Wp4pxmg&#10;k43XsVK71vYBEGqAdrEhT8eG8J1HFD5maTqdFyk0joIzy7PZeT6Nl5DqcN5Y599w3aOwqbEF9hGf&#10;bO+dD3xIdQiJ/LUUrBFSRsOuVzfSoi0BeTTnzay526O70zCpQrDS4diIOH4BmnBH8AXCsd3fyiwv&#10;0uu8nDSz+cWkaIrppLxI55M0K6/LWVqUxW3zPRDMiqoTjHF1LxQ/SC8r/q61+yEYRRPFh4Yal1Oo&#10;TszrlL07TTKNvz8l2QsPkyhFX+P5MYhUobV3ikHapPJEyHGfvKQfqww1OPzHqkQhhN6PGlpp9gQ6&#10;sBqaBA2FNwM2nbbPGA0wfzV2XzfEcozkWwVaKrOiCAMbjWJ6kYNhTz2rUw9RFKBq7DEatzd+HPKN&#10;sWLdwU1ZLIzSV6C/VkRhBG2OrPaqhRmLGezfgzDEp3aM+vlqLX8AAAD//wMAUEsDBBQABgAIAAAA&#10;IQDLLEng4QAAAA0BAAAPAAAAZHJzL2Rvd25yZXYueG1sTI/LbsIwEEX3lfoP1lTqDhxDoDSNg6qq&#10;j3Uo0K2Jp3FEPE5jA6Ffj1m1u3kc3TmTLwfbsiP2vnEkQYwTYEiV0w3VEtafb6MFMB8UadU6Qgln&#10;9LAsbm9ylWl3ohKPq1CzGEI+UxJMCF3Gua8MWuXHrkOKu2/XWxVi29dc9+oUw23LJ0ky51Y1FC8Y&#10;1eGLwWq/OlgJ7/2+FD/zX7XZmjO519nXw7r8kPL+bnh+AhZwCH8wXPWjOhTRaecOpD1rJYym08dZ&#10;ZGMlRJICuzKTNI2znYSFEMCLnP//orgAAAD//wMAUEsBAi0AFAAGAAgAAAAhALaDOJL+AAAA4QEA&#10;ABMAAAAAAAAAAAAAAAAAAAAAAFtDb250ZW50X1R5cGVzXS54bWxQSwECLQAUAAYACAAAACEAOP0h&#10;/9YAAACUAQAACwAAAAAAAAAAAAAAAAAvAQAAX3JlbHMvLnJlbHNQSwECLQAUAAYACAAAACEAVzEL&#10;kIACAAD9BAAADgAAAAAAAAAAAAAAAAAuAgAAZHJzL2Uyb0RvYy54bWxQSwECLQAUAAYACAAAACEA&#10;yyxJ4OEAAAANAQAADwAAAAAAAAAAAAAAAADaBAAAZHJzL2Rvd25yZXYueG1sUEsFBgAAAAAEAAQA&#10;8wAAAOgFAAAAAA==&#10;" fillcolor="#f3f6fe" stroked="f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TU0MTc0MzIxMzU2NrdQ0lEKTi0uzszPAykwrAUA6mKX4iwAAAA="/>
  </w:docVars>
  <w:rsids>
    <w:rsidRoot w:val="00643D0D"/>
    <w:rsid w:val="001342E3"/>
    <w:rsid w:val="002227AA"/>
    <w:rsid w:val="002D6018"/>
    <w:rsid w:val="00404492"/>
    <w:rsid w:val="00417EFD"/>
    <w:rsid w:val="004329B5"/>
    <w:rsid w:val="005260ED"/>
    <w:rsid w:val="00643D0D"/>
    <w:rsid w:val="00762A2A"/>
    <w:rsid w:val="008A229E"/>
    <w:rsid w:val="009F711E"/>
    <w:rsid w:val="00B80B84"/>
    <w:rsid w:val="00D639A3"/>
    <w:rsid w:val="00FE3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Closing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1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018"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rsid w:val="002D6018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sid w:val="002D6018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2D6018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2D6018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rsid w:val="002D6018"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rsid w:val="002D6018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rsid w:val="002D6018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018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2D6018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rsid w:val="002D6018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2D6018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sid w:val="002D6018"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rsid w:val="002D6018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sid w:val="002D6018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sid w:val="002D60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1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6018"/>
    <w:rPr>
      <w:b/>
      <w:bCs/>
    </w:rPr>
  </w:style>
  <w:style w:type="paragraph" w:customStyle="1" w:styleId="FormText">
    <w:name w:val="Form Text"/>
    <w:basedOn w:val="Normal"/>
    <w:qFormat/>
    <w:rsid w:val="002D6018"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6018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rsid w:val="002D6018"/>
    <w:pPr>
      <w:spacing w:before="120" w:after="120"/>
      <w:ind w:left="115" w:right="115"/>
    </w:pPr>
  </w:style>
  <w:style w:type="character" w:styleId="Hyperlink">
    <w:name w:val="Hyperlink"/>
    <w:basedOn w:val="DefaultParagraphFont"/>
    <w:uiPriority w:val="99"/>
    <w:unhideWhenUsed/>
    <w:rsid w:val="001342E3"/>
    <w:rPr>
      <w:color w:val="5F5F5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4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app.status.net/g/signup/plus/?utm_source=templ&amp;utm_medium=project-progress-report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status.net/?utm_source=templ&amp;utm_medium=logo" TargetMode="External"/><Relationship Id="rId1" Type="http://schemas.openxmlformats.org/officeDocument/2006/relationships/hyperlink" Target="https://status.net/?utm_source=templ&amp;utm_medium=to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mkhalidf\Downloads\Project-Status-Report\Project-Status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4CECE5972F4CBE90890441CB0BB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A83-A688-487C-AA88-B052B9AEF028}"/>
      </w:docPartPr>
      <w:docPartBody>
        <w:p w:rsidR="00375316" w:rsidRDefault="00487EE9">
          <w:pPr>
            <w:pStyle w:val="B54CECE5972F4CBE90890441CB0BBAF3"/>
          </w:pPr>
          <w:r>
            <w:t>[Date]</w:t>
          </w:r>
        </w:p>
      </w:docPartBody>
    </w:docPart>
    <w:docPart>
      <w:docPartPr>
        <w:name w:val="921A303D02D140139FE2F5E7FED3F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16F70-3904-42FE-BDAC-60E2FF154179}"/>
      </w:docPartPr>
      <w:docPartBody>
        <w:p w:rsidR="00375316" w:rsidRDefault="00487EE9">
          <w:pPr>
            <w:pStyle w:val="921A303D02D140139FE2F5E7FED3FB87"/>
          </w:pPr>
          <w:r>
            <w:t>Project Status Report</w:t>
          </w:r>
        </w:p>
      </w:docPartBody>
    </w:docPart>
    <w:docPart>
      <w:docPartPr>
        <w:name w:val="C50DE176B3F74F5E9A208AFCAF7F1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BA8D-FC90-497B-B7AF-AA7CFA0A1D44}"/>
      </w:docPartPr>
      <w:docPartBody>
        <w:p w:rsidR="00375316" w:rsidRDefault="00487EE9">
          <w:pPr>
            <w:pStyle w:val="C50DE176B3F74F5E9A208AFCAF7F143C"/>
          </w:pPr>
          <w:r>
            <w:t>[Project Name]</w:t>
          </w:r>
        </w:p>
      </w:docPartBody>
    </w:docPart>
    <w:docPart>
      <w:docPartPr>
        <w:name w:val="39CFAC255C2D4EB3940C1584B5514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CDEE0-04A1-410B-BB0B-00EB9D0F6490}"/>
      </w:docPartPr>
      <w:docPartBody>
        <w:p w:rsidR="00375316" w:rsidRDefault="00487EE9">
          <w:pPr>
            <w:pStyle w:val="39CFAC255C2D4EB3940C1584B5514358"/>
          </w:pPr>
          <w:r>
            <w:t>[Client Name]</w:t>
          </w:r>
        </w:p>
      </w:docPartBody>
    </w:docPart>
    <w:docPart>
      <w:docPartPr>
        <w:name w:val="82CD84AC10724215BC18C7230A97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BF990-BD8E-404D-AF7C-A3E335E935DF}"/>
      </w:docPartPr>
      <w:docPartBody>
        <w:p w:rsidR="00375316" w:rsidRDefault="00487EE9">
          <w:pPr>
            <w:pStyle w:val="82CD84AC10724215BC18C7230A97F49A"/>
          </w:pPr>
          <w:r>
            <w:t>[Project Manager]</w:t>
          </w:r>
        </w:p>
      </w:docPartBody>
    </w:docPart>
    <w:docPart>
      <w:docPartPr>
        <w:name w:val="351E288DC4D0485FAEC9FA598ADD8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B0ADC-0C1A-44B2-BDBD-9502A3676EC9}"/>
      </w:docPartPr>
      <w:docPartBody>
        <w:p w:rsidR="00375316" w:rsidRDefault="00487EE9">
          <w:pPr>
            <w:pStyle w:val="351E288DC4D0485FAEC9FA598ADD89A8"/>
          </w:pPr>
          <w:r>
            <w:t>[Name]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87EE9"/>
    <w:rsid w:val="00375316"/>
    <w:rsid w:val="00445E59"/>
    <w:rsid w:val="00487EE9"/>
    <w:rsid w:val="0053694A"/>
    <w:rsid w:val="009B5966"/>
    <w:rsid w:val="00C85312"/>
    <w:rsid w:val="00DA2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4CECE5972F4CBE90890441CB0BBAF3">
    <w:name w:val="B54CECE5972F4CBE90890441CB0BBAF3"/>
    <w:rsid w:val="00DA2459"/>
  </w:style>
  <w:style w:type="paragraph" w:customStyle="1" w:styleId="921A303D02D140139FE2F5E7FED3FB87">
    <w:name w:val="921A303D02D140139FE2F5E7FED3FB87"/>
    <w:rsid w:val="00DA2459"/>
  </w:style>
  <w:style w:type="paragraph" w:customStyle="1" w:styleId="6200D7DB7E6940E8A3A44F5F4FD9F206">
    <w:name w:val="6200D7DB7E6940E8A3A44F5F4FD9F206"/>
    <w:rsid w:val="00DA2459"/>
  </w:style>
  <w:style w:type="paragraph" w:customStyle="1" w:styleId="C50DE176B3F74F5E9A208AFCAF7F143C">
    <w:name w:val="C50DE176B3F74F5E9A208AFCAF7F143C"/>
    <w:rsid w:val="00DA2459"/>
  </w:style>
  <w:style w:type="paragraph" w:customStyle="1" w:styleId="39CFAC255C2D4EB3940C1584B5514358">
    <w:name w:val="39CFAC255C2D4EB3940C1584B5514358"/>
    <w:rsid w:val="00DA2459"/>
  </w:style>
  <w:style w:type="paragraph" w:customStyle="1" w:styleId="82CD84AC10724215BC18C7230A97F49A">
    <w:name w:val="82CD84AC10724215BC18C7230A97F49A"/>
    <w:rsid w:val="00DA2459"/>
  </w:style>
  <w:style w:type="paragraph" w:customStyle="1" w:styleId="351E288DC4D0485FAEC9FA598ADD89A8">
    <w:name w:val="351E288DC4D0485FAEC9FA598ADD89A8"/>
    <w:rsid w:val="00DA2459"/>
  </w:style>
  <w:style w:type="paragraph" w:customStyle="1" w:styleId="393584D4C31B4288951AC4DA73372D9E">
    <w:name w:val="393584D4C31B4288951AC4DA73372D9E"/>
    <w:rsid w:val="00C85312"/>
  </w:style>
  <w:style w:type="paragraph" w:customStyle="1" w:styleId="BCD4A24C98DC4E76B703E6CE9A93A0D5">
    <w:name w:val="BCD4A24C98DC4E76B703E6CE9A93A0D5"/>
    <w:rsid w:val="00C85312"/>
  </w:style>
  <w:style w:type="paragraph" w:customStyle="1" w:styleId="60EDEEA281DA4E1AA8956A9483E77D2B">
    <w:name w:val="60EDEEA281DA4E1AA8956A9483E77D2B"/>
    <w:rsid w:val="00C85312"/>
  </w:style>
  <w:style w:type="paragraph" w:customStyle="1" w:styleId="7BBC32F4E1AD40C89123568E7F95DC65">
    <w:name w:val="7BBC32F4E1AD40C89123568E7F95DC65"/>
    <w:rsid w:val="00C85312"/>
  </w:style>
  <w:style w:type="paragraph" w:customStyle="1" w:styleId="CAE80536D8D64694AFC1C8A984D15B15">
    <w:name w:val="CAE80536D8D64694AFC1C8A984D15B15"/>
    <w:rsid w:val="00C85312"/>
  </w:style>
  <w:style w:type="paragraph" w:customStyle="1" w:styleId="3035552B592B4D1FB17C7D28A8DD207F">
    <w:name w:val="3035552B592B4D1FB17C7D28A8DD207F"/>
    <w:rsid w:val="00C853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10D2EE-8427-46B1-8D0F-20E5463916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Project-Status-Report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Progress Report</vt:lpstr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Progress Report</dc:title>
  <dc:creator>mkhalidf</dc:creator>
  <cp:lastModifiedBy>Leah</cp:lastModifiedBy>
  <cp:revision>2</cp:revision>
  <dcterms:created xsi:type="dcterms:W3CDTF">2017-12-12T02:37:00Z</dcterms:created>
  <dcterms:modified xsi:type="dcterms:W3CDTF">2017-12-12T02:37:00Z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